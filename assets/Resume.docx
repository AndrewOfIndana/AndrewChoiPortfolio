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7B22E2" w14:paraId="4F759D0F" w14:textId="77777777" w:rsidTr="006C08A0">
        <w:tc>
          <w:tcPr>
            <w:tcW w:w="5013" w:type="dxa"/>
            <w:vAlign w:val="bottom"/>
          </w:tcPr>
          <w:p w14:paraId="014A946C" w14:textId="7474F882" w:rsidR="00C84833" w:rsidRPr="007B22E2" w:rsidRDefault="00E73AB7" w:rsidP="00C84833">
            <w:pPr>
              <w:pStyle w:val="Title"/>
              <w:rPr>
                <w:rFonts w:ascii="Georgia Pro" w:hAnsi="Georgia Pro" w:cstheme="minorHAnsi"/>
              </w:rPr>
            </w:pPr>
            <w:sdt>
              <w:sdtPr>
                <w:rPr>
                  <w:rFonts w:ascii="Georgia Pro" w:hAnsi="Georgia Pro" w:cstheme="minorHAnsi"/>
                </w:rPr>
                <w:alias w:val="Enter first name:"/>
                <w:tag w:val="Enter first name:"/>
                <w:id w:val="1306818671"/>
                <w:placeholder>
                  <w:docPart w:val="4D48A430C15548A7AC2BF464008B7B5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A46CF" w:rsidRPr="007B22E2">
                  <w:rPr>
                    <w:rFonts w:ascii="Georgia Pro" w:hAnsi="Georgia Pro" w:cstheme="minorHAnsi"/>
                  </w:rPr>
                  <w:t>Andrew</w:t>
                </w:r>
              </w:sdtContent>
            </w:sdt>
            <w:r w:rsidR="00D92B95" w:rsidRPr="007B22E2">
              <w:rPr>
                <w:rFonts w:ascii="Georgia Pro" w:hAnsi="Georgia Pro" w:cstheme="minorHAnsi"/>
              </w:rPr>
              <w:br/>
            </w:r>
            <w:sdt>
              <w:sdtPr>
                <w:rPr>
                  <w:rFonts w:ascii="Georgia Pro" w:hAnsi="Georgia Pro" w:cstheme="minorHAnsi"/>
                </w:rPr>
                <w:alias w:val="Enter last name:"/>
                <w:tag w:val="Enter last name:"/>
                <w:id w:val="-1656595288"/>
                <w:placeholder>
                  <w:docPart w:val="1A0441377FC647969943D91B8FCCF169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A46CF" w:rsidRPr="007B22E2">
                  <w:rPr>
                    <w:rFonts w:ascii="Georgia Pro" w:hAnsi="Georgia Pro" w:cstheme="minorHAnsi"/>
                  </w:rPr>
                  <w:t>Choi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"/>
              <w:gridCol w:w="3506"/>
              <w:gridCol w:w="423"/>
            </w:tblGrid>
            <w:tr w:rsidR="00932D92" w:rsidRPr="007B22E2" w14:paraId="60DC0E76" w14:textId="77777777" w:rsidTr="006A46CF">
              <w:tc>
                <w:tcPr>
                  <w:tcW w:w="3929" w:type="dxa"/>
                  <w:gridSpan w:val="2"/>
                  <w:tcMar>
                    <w:top w:w="0" w:type="dxa"/>
                    <w:left w:w="720" w:type="dxa"/>
                    <w:right w:w="29" w:type="dxa"/>
                  </w:tcMar>
                </w:tcPr>
                <w:p w14:paraId="252CAA02" w14:textId="3BB4F650" w:rsidR="004E2970" w:rsidRPr="007B22E2" w:rsidRDefault="00E73AB7" w:rsidP="004E2970">
                  <w:pPr>
                    <w:pStyle w:val="ContactInfo"/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alias w:val="Enter address:"/>
                      <w:tag w:val="Enter address:"/>
                      <w:id w:val="966779368"/>
                      <w:placeholder>
                        <w:docPart w:val="FC04A017034343B4BA5490B4CE0F472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A46CF" w:rsidRPr="007B22E2">
                        <w:rPr>
                          <w:rFonts w:cstheme="minorHAnsi"/>
                        </w:rPr>
                        <w:t xml:space="preserve">1962 Harvest Meadow Dr S 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D82E01A" w14:textId="77777777" w:rsidR="00932D92" w:rsidRPr="007B22E2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7B22E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2999496" wp14:editId="68E61808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>
                        <w:pict>
                          <v:shape w14:anchorId="764F0CD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7B22E2" w14:paraId="7ACCBF86" w14:textId="77777777" w:rsidTr="006A46CF">
              <w:sdt>
                <w:sdtPr>
                  <w:rPr>
                    <w:rFonts w:cstheme="minorHAnsi"/>
                  </w:rPr>
                  <w:alias w:val="Enter phone:"/>
                  <w:tag w:val="Enter phone:"/>
                  <w:id w:val="-1849400302"/>
                  <w:placeholder>
                    <w:docPart w:val="4C3EFD0F801D4F838FC883E9DCA6945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14:paraId="7523B242" w14:textId="3CCA6265" w:rsidR="00932D92" w:rsidRPr="007B22E2" w:rsidRDefault="006A46CF" w:rsidP="00932D92">
                      <w:pPr>
                        <w:pStyle w:val="ContactInfo"/>
                        <w:rPr>
                          <w:rFonts w:cstheme="minorHAnsi"/>
                        </w:rPr>
                      </w:pPr>
                      <w:r w:rsidRPr="007B22E2">
                        <w:rPr>
                          <w:rFonts w:cstheme="minorHAnsi"/>
                        </w:rPr>
                        <w:t>31</w:t>
                      </w:r>
                      <w:r w:rsidR="00362823" w:rsidRPr="007B22E2">
                        <w:rPr>
                          <w:rFonts w:cstheme="minorHAnsi"/>
                        </w:rPr>
                        <w:t>7</w:t>
                      </w:r>
                      <w:r w:rsidRPr="007B22E2">
                        <w:rPr>
                          <w:rFonts w:cstheme="minorHAnsi"/>
                        </w:rPr>
                        <w:t>-445-8459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7A95AB" w14:textId="77777777" w:rsidR="00932D92" w:rsidRPr="007B22E2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7B22E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E34C711" wp14:editId="29C5C10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>
                        <w:pict>
                          <v:shape w14:anchorId="58E281A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7B22E2" w14:paraId="0DC09F1F" w14:textId="77777777" w:rsidTr="006A46CF">
              <w:sdt>
                <w:sdtPr>
                  <w:rPr>
                    <w:rFonts w:cstheme="minorHAnsi"/>
                  </w:rPr>
                  <w:alias w:val="Enter email:"/>
                  <w:tag w:val="Enter email:"/>
                  <w:id w:val="-675184368"/>
                  <w:placeholder>
                    <w:docPart w:val="7579959D0CDF421D847184F61603AD3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14:paraId="1BDC6201" w14:textId="20D4206A" w:rsidR="00932D92" w:rsidRPr="007B22E2" w:rsidRDefault="006A46CF" w:rsidP="00932D92">
                      <w:pPr>
                        <w:pStyle w:val="ContactInfo"/>
                        <w:rPr>
                          <w:rFonts w:cstheme="minorHAnsi"/>
                        </w:rPr>
                      </w:pPr>
                      <w:r w:rsidRPr="007B22E2">
                        <w:rPr>
                          <w:rFonts w:cstheme="minorHAnsi"/>
                        </w:rPr>
                        <w:t>acbay612@gmail.com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0A8909C" w14:textId="77777777" w:rsidR="00932D92" w:rsidRPr="007B22E2" w:rsidRDefault="007307A3" w:rsidP="00932D92">
                  <w:pPr>
                    <w:pStyle w:val="Icons"/>
                    <w:rPr>
                      <w:rFonts w:cstheme="minorHAnsi"/>
                    </w:rPr>
                  </w:pPr>
                  <w:r w:rsidRPr="007B22E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8BDC74" wp14:editId="6A95019D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>
                        <w:pict>
                          <v:shape w14:anchorId="6447DAD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A46CF" w:rsidRPr="007B22E2" w14:paraId="3CA643B4" w14:textId="77777777" w:rsidTr="006A46CF">
              <w:trPr>
                <w:gridAfter w:val="2"/>
                <w:wAfter w:w="3929" w:type="dxa"/>
              </w:trPr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4AA8468" w14:textId="682AC5F6" w:rsidR="006A46CF" w:rsidRPr="007B22E2" w:rsidRDefault="006A46CF" w:rsidP="00932D92">
                  <w:pPr>
                    <w:pStyle w:val="Icons"/>
                    <w:rPr>
                      <w:rFonts w:cstheme="minorHAnsi"/>
                    </w:rPr>
                  </w:pPr>
                </w:p>
              </w:tc>
            </w:tr>
            <w:tr w:rsidR="00932D92" w:rsidRPr="007B22E2" w14:paraId="1650EF54" w14:textId="77777777" w:rsidTr="006A46CF">
              <w:tc>
                <w:tcPr>
                  <w:tcW w:w="3929" w:type="dxa"/>
                  <w:gridSpan w:val="2"/>
                  <w:tcMar>
                    <w:left w:w="720" w:type="dxa"/>
                    <w:right w:w="29" w:type="dxa"/>
                  </w:tcMar>
                </w:tcPr>
                <w:p w14:paraId="51801387" w14:textId="2E638357" w:rsidR="00932D92" w:rsidRPr="007B22E2" w:rsidRDefault="00932D92" w:rsidP="00932D92">
                  <w:pPr>
                    <w:pStyle w:val="ContactInfo"/>
                    <w:rPr>
                      <w:rFonts w:cstheme="minorHAnsi"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979F24B" w14:textId="3AB26072" w:rsidR="00932D92" w:rsidRPr="007B22E2" w:rsidRDefault="00932D92" w:rsidP="00932D92">
                  <w:pPr>
                    <w:pStyle w:val="Icons"/>
                    <w:rPr>
                      <w:rFonts w:cstheme="minorHAnsi"/>
                    </w:rPr>
                  </w:pPr>
                </w:p>
              </w:tc>
            </w:tr>
          </w:tbl>
          <w:p w14:paraId="39FA3951" w14:textId="77777777" w:rsidR="00D92B95" w:rsidRPr="007B22E2" w:rsidRDefault="00D92B95" w:rsidP="009D3336">
            <w:pPr>
              <w:pStyle w:val="Header"/>
              <w:rPr>
                <w:rFonts w:cstheme="minorHAnsi"/>
              </w:rPr>
            </w:pPr>
          </w:p>
        </w:tc>
      </w:tr>
    </w:tbl>
    <w:p w14:paraId="6E1730F9" w14:textId="29AE3C3D" w:rsidR="00C43D65" w:rsidRPr="007B22E2" w:rsidRDefault="006A46CF">
      <w:pPr>
        <w:rPr>
          <w:rFonts w:cstheme="minorHAnsi"/>
        </w:rPr>
      </w:pPr>
      <w:r w:rsidRPr="007B22E2">
        <w:rPr>
          <w:rFonts w:cstheme="minorHAnsi"/>
          <w:color w:val="333333"/>
          <w:sz w:val="21"/>
          <w:szCs w:val="21"/>
          <w:shd w:val="clear" w:color="auto" w:fill="FFFFFF"/>
        </w:rPr>
        <w:t xml:space="preserve">My name is Andrew </w:t>
      </w:r>
      <w:r w:rsidRPr="007B22E2">
        <w:rPr>
          <w:rStyle w:val="badword"/>
          <w:rFonts w:cstheme="minorHAnsi"/>
          <w:color w:val="333333"/>
          <w:sz w:val="21"/>
          <w:szCs w:val="21"/>
          <w:shd w:val="clear" w:color="auto" w:fill="FFFFFF"/>
        </w:rPr>
        <w:t>Choi</w:t>
      </w:r>
      <w:r w:rsidRPr="007B22E2">
        <w:rPr>
          <w:rFonts w:cstheme="minorHAnsi"/>
          <w:color w:val="333333"/>
          <w:sz w:val="21"/>
          <w:szCs w:val="21"/>
          <w:shd w:val="clear" w:color="auto" w:fill="FFFFFF"/>
        </w:rPr>
        <w:t>, and I am currently working towards a game design</w:t>
      </w:r>
      <w:r w:rsidR="008A38AD" w:rsidRPr="007B22E2">
        <w:rPr>
          <w:rFonts w:cstheme="minorHAnsi"/>
          <w:color w:val="333333"/>
          <w:sz w:val="21"/>
          <w:szCs w:val="21"/>
          <w:shd w:val="clear" w:color="auto" w:fill="FFFFFF"/>
        </w:rPr>
        <w:t xml:space="preserve"> and development</w:t>
      </w:r>
      <w:r w:rsidRPr="007B22E2">
        <w:rPr>
          <w:rFonts w:cstheme="minorHAnsi"/>
          <w:color w:val="333333"/>
          <w:sz w:val="21"/>
          <w:szCs w:val="21"/>
          <w:shd w:val="clear" w:color="auto" w:fill="FFFFFF"/>
        </w:rPr>
        <w:t xml:space="preserve"> major. As for experiences I had worked as a waiter</w:t>
      </w:r>
      <w:r w:rsidR="00B30CA3" w:rsidRPr="007B22E2">
        <w:rPr>
          <w:rFonts w:cstheme="minorHAnsi"/>
          <w:color w:val="333333"/>
          <w:sz w:val="21"/>
          <w:szCs w:val="21"/>
          <w:shd w:val="clear" w:color="auto" w:fill="FFFFFF"/>
        </w:rPr>
        <w:t xml:space="preserve"> and </w:t>
      </w:r>
      <w:r w:rsidRPr="007B22E2">
        <w:rPr>
          <w:rFonts w:cstheme="minorHAnsi"/>
          <w:color w:val="333333"/>
          <w:sz w:val="21"/>
          <w:szCs w:val="21"/>
          <w:shd w:val="clear" w:color="auto" w:fill="FFFFFF"/>
        </w:rPr>
        <w:t>helper at a Vietnamese restaurant for 4 years</w:t>
      </w:r>
      <w:r w:rsidR="002D7542" w:rsidRPr="007B22E2">
        <w:rPr>
          <w:rFonts w:cstheme="minorHAnsi"/>
          <w:color w:val="333333"/>
          <w:sz w:val="21"/>
          <w:szCs w:val="21"/>
          <w:shd w:val="clear" w:color="auto" w:fill="FFFFFF"/>
        </w:rPr>
        <w:t>, and as a receiver for Meijer for the summer of 2021, these jobs helped me learn how to work and communicate with a team, as well as problem solve</w:t>
      </w:r>
      <w:r w:rsidR="00B30CA3" w:rsidRPr="007B22E2">
        <w:rPr>
          <w:rFonts w:cstheme="minorHAnsi"/>
          <w:color w:val="333333"/>
          <w:sz w:val="21"/>
          <w:szCs w:val="21"/>
          <w:shd w:val="clear" w:color="auto" w:fill="FFFFFF"/>
        </w:rPr>
        <w:t xml:space="preserve">, and multitask. </w:t>
      </w:r>
      <w:r w:rsidRPr="007B22E2">
        <w:rPr>
          <w:rFonts w:cstheme="minorHAnsi"/>
          <w:color w:val="333333"/>
          <w:sz w:val="21"/>
          <w:szCs w:val="21"/>
          <w:shd w:val="clear" w:color="auto" w:fill="FFFFFF"/>
        </w:rPr>
        <w:t>I</w:t>
      </w:r>
      <w:r w:rsidR="002D7542" w:rsidRPr="007B22E2">
        <w:rPr>
          <w:rFonts w:cstheme="minorHAnsi"/>
          <w:color w:val="333333"/>
          <w:sz w:val="21"/>
          <w:szCs w:val="21"/>
          <w:shd w:val="clear" w:color="auto" w:fill="FFFFFF"/>
        </w:rPr>
        <w:t xml:space="preserve"> know how to program in C# C++</w:t>
      </w:r>
      <w:r w:rsidR="00B30CA3" w:rsidRPr="007B22E2">
        <w:rPr>
          <w:rFonts w:cstheme="minorHAnsi"/>
          <w:color w:val="333333"/>
          <w:sz w:val="21"/>
          <w:szCs w:val="21"/>
          <w:shd w:val="clear" w:color="auto" w:fill="FFFFFF"/>
        </w:rPr>
        <w:t>, and Java, as well as working in Unity 2d/3d and Unreal 4</w:t>
      </w:r>
      <w:r w:rsidR="002D7542" w:rsidRPr="007B22E2">
        <w:rPr>
          <w:rFonts w:cstheme="minorHAnsi"/>
          <w:color w:val="333333"/>
          <w:sz w:val="21"/>
          <w:szCs w:val="21"/>
          <w:shd w:val="clear" w:color="auto" w:fill="FFFFFF"/>
        </w:rPr>
        <w:t xml:space="preserve">, </w:t>
      </w:r>
      <w:r w:rsidR="008A38AD" w:rsidRPr="007B22E2">
        <w:rPr>
          <w:rFonts w:cstheme="minorHAnsi"/>
          <w:color w:val="333333"/>
          <w:sz w:val="21"/>
          <w:szCs w:val="21"/>
          <w:shd w:val="clear" w:color="auto" w:fill="FFFFFF"/>
        </w:rPr>
        <w:t>I also know</w:t>
      </w:r>
      <w:r w:rsidR="00B30CA3" w:rsidRPr="007B22E2">
        <w:rPr>
          <w:rFonts w:cstheme="minorHAnsi"/>
          <w:color w:val="333333"/>
          <w:sz w:val="21"/>
          <w:szCs w:val="21"/>
          <w:shd w:val="clear" w:color="auto" w:fill="FFFFFF"/>
        </w:rPr>
        <w:t xml:space="preserve"> a sizeable amount of web design, especially in HTML, CSS, JavaScript, and PHP.</w:t>
      </w:r>
    </w:p>
    <w:p w14:paraId="0ABEA936" w14:textId="77777777" w:rsidR="00AD13CB" w:rsidRPr="007B22E2" w:rsidRDefault="00E73AB7" w:rsidP="00AD13CB">
      <w:pPr>
        <w:pStyle w:val="Heading1"/>
        <w:rPr>
          <w:rFonts w:ascii="Georgia Pro" w:hAnsi="Georgia Pro" w:cstheme="minorHAnsi"/>
        </w:rPr>
      </w:pPr>
      <w:sdt>
        <w:sdtPr>
          <w:rPr>
            <w:rFonts w:ascii="Georgia Pro" w:hAnsi="Georgia Pro" w:cstheme="minorHAnsi"/>
          </w:rPr>
          <w:alias w:val="Skills:"/>
          <w:tag w:val="Skills:"/>
          <w:id w:val="-891506033"/>
          <w:placeholder>
            <w:docPart w:val="07E0F890DE974FF88C542B5D2FF0AA47"/>
          </w:placeholder>
          <w:temporary/>
          <w:showingPlcHdr/>
          <w15:appearance w15:val="hidden"/>
        </w:sdtPr>
        <w:sdtEndPr/>
        <w:sdtContent>
          <w:r w:rsidR="004937AE" w:rsidRPr="007B22E2">
            <w:rPr>
              <w:rFonts w:ascii="Georgia Pro" w:hAnsi="Georgia Pro" w:cstheme="minorHAnsi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7B22E2" w14:paraId="0D37BE39" w14:textId="77777777" w:rsidTr="00564951">
        <w:tc>
          <w:tcPr>
            <w:tcW w:w="4680" w:type="dxa"/>
          </w:tcPr>
          <w:p w14:paraId="4F6E2DB2" w14:textId="631B0364" w:rsidR="005B1D68" w:rsidRPr="007B22E2" w:rsidRDefault="006A46CF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B22E2">
              <w:rPr>
                <w:rFonts w:cstheme="minorHAnsi"/>
              </w:rPr>
              <w:t>Task prioritization</w:t>
            </w:r>
          </w:p>
          <w:p w14:paraId="02A47F0C" w14:textId="77777777" w:rsidR="00752315" w:rsidRPr="007B22E2" w:rsidRDefault="006A46CF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B22E2">
              <w:rPr>
                <w:rFonts w:cstheme="minorHAnsi"/>
              </w:rPr>
              <w:t>Customer service</w:t>
            </w:r>
          </w:p>
          <w:p w14:paraId="4C6D3E5E" w14:textId="77777777" w:rsidR="002D7542" w:rsidRPr="007B22E2" w:rsidRDefault="002D7542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B22E2">
              <w:rPr>
                <w:rFonts w:cstheme="minorHAnsi"/>
              </w:rPr>
              <w:t>Multitasking</w:t>
            </w:r>
          </w:p>
          <w:p w14:paraId="50DBDE87" w14:textId="41B8B401" w:rsidR="002D7542" w:rsidRPr="007B22E2" w:rsidRDefault="002D7542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7B22E2">
              <w:rPr>
                <w:rFonts w:cstheme="minorHAnsi"/>
              </w:rPr>
              <w:t>Problem solving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DF4CB38" w14:textId="79F76433" w:rsidR="005B1D68" w:rsidRPr="007B22E2" w:rsidRDefault="006A46CF" w:rsidP="00BC7376">
            <w:pPr>
              <w:pStyle w:val="ListBullet"/>
              <w:rPr>
                <w:rFonts w:cstheme="minorHAnsi"/>
              </w:rPr>
            </w:pPr>
            <w:r w:rsidRPr="007B22E2">
              <w:rPr>
                <w:rFonts w:cstheme="minorHAnsi"/>
              </w:rPr>
              <w:t>Payment processing</w:t>
            </w:r>
          </w:p>
          <w:p w14:paraId="5324E594" w14:textId="0022AB1A" w:rsidR="00752315" w:rsidRPr="007B22E2" w:rsidRDefault="006A46CF" w:rsidP="00BC7376">
            <w:pPr>
              <w:pStyle w:val="ListBullet"/>
              <w:rPr>
                <w:rFonts w:cstheme="minorHAnsi"/>
              </w:rPr>
            </w:pPr>
            <w:r w:rsidRPr="007B22E2">
              <w:rPr>
                <w:rFonts w:cstheme="minorHAnsi"/>
              </w:rPr>
              <w:t>Cultural awareness</w:t>
            </w:r>
          </w:p>
          <w:p w14:paraId="1CAED37C" w14:textId="77777777" w:rsidR="002D7542" w:rsidRPr="007B22E2" w:rsidRDefault="002D7542" w:rsidP="002D7542">
            <w:pPr>
              <w:pStyle w:val="ListBullet"/>
              <w:rPr>
                <w:rFonts w:cstheme="minorHAnsi"/>
              </w:rPr>
            </w:pPr>
            <w:r w:rsidRPr="007B22E2">
              <w:rPr>
                <w:rFonts w:cstheme="minorHAnsi"/>
              </w:rPr>
              <w:t>Critical thinking</w:t>
            </w:r>
          </w:p>
          <w:p w14:paraId="49884E7C" w14:textId="54933650" w:rsidR="002D7542" w:rsidRPr="007B22E2" w:rsidRDefault="002D7542" w:rsidP="002D7542">
            <w:pPr>
              <w:pStyle w:val="ListBullet"/>
              <w:rPr>
                <w:rFonts w:cstheme="minorHAnsi"/>
              </w:rPr>
            </w:pPr>
            <w:r w:rsidRPr="007B22E2">
              <w:rPr>
                <w:rFonts w:cstheme="minorHAnsi"/>
              </w:rPr>
              <w:t>Time management</w:t>
            </w:r>
          </w:p>
        </w:tc>
      </w:tr>
    </w:tbl>
    <w:p w14:paraId="2E8935A6" w14:textId="77777777" w:rsidR="005B1D68" w:rsidRPr="007B22E2" w:rsidRDefault="00E73AB7" w:rsidP="004937AE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898354009"/>
          <w:placeholder>
            <w:docPart w:val="9A98182BF2784EF3B4A4DC4A684AF90C"/>
          </w:placeholder>
          <w:temporary/>
          <w:showingPlcHdr/>
          <w15:appearance w15:val="hidden"/>
        </w:sdtPr>
        <w:sdtEndPr/>
        <w:sdtContent>
          <w:r w:rsidR="004937AE" w:rsidRPr="007B22E2">
            <w:rPr>
              <w:rFonts w:ascii="Georgia Pro" w:hAnsi="Georgia Pro" w:cstheme="minorHAnsi"/>
            </w:rPr>
            <w:t>Experience</w:t>
          </w:r>
        </w:sdtContent>
      </w:sdt>
    </w:p>
    <w:p w14:paraId="60DBE9D5" w14:textId="6A72BE53" w:rsidR="0023705D" w:rsidRPr="007B22E2" w:rsidRDefault="00CE6E65" w:rsidP="00D413F9">
      <w:pPr>
        <w:pStyle w:val="Heading3"/>
        <w:rPr>
          <w:rFonts w:cstheme="minorHAnsi"/>
        </w:rPr>
      </w:pPr>
      <w:r w:rsidRPr="007B22E2">
        <w:rPr>
          <w:rFonts w:cstheme="minorHAnsi"/>
        </w:rPr>
        <w:t>September</w:t>
      </w:r>
      <w:r w:rsidR="006A46CF" w:rsidRPr="007B22E2">
        <w:rPr>
          <w:rFonts w:cstheme="minorHAnsi"/>
        </w:rPr>
        <w:t xml:space="preserve"> 201</w:t>
      </w:r>
      <w:r w:rsidRPr="007B22E2">
        <w:rPr>
          <w:rFonts w:cstheme="minorHAnsi"/>
        </w:rPr>
        <w:t>6</w:t>
      </w:r>
      <w:r w:rsidR="006A46CF" w:rsidRPr="007B22E2">
        <w:rPr>
          <w:rFonts w:cstheme="minorHAnsi"/>
        </w:rPr>
        <w:t xml:space="preserve"> – </w:t>
      </w:r>
      <w:r w:rsidRPr="007B22E2">
        <w:rPr>
          <w:rFonts w:cstheme="minorHAnsi"/>
        </w:rPr>
        <w:t>July</w:t>
      </w:r>
      <w:r w:rsidR="006A46CF" w:rsidRPr="007B22E2">
        <w:rPr>
          <w:rFonts w:cstheme="minorHAnsi"/>
        </w:rPr>
        <w:t xml:space="preserve"> 2020</w:t>
      </w:r>
    </w:p>
    <w:p w14:paraId="6FA689FC" w14:textId="3C5A75BE" w:rsidR="0023705D" w:rsidRPr="007B22E2" w:rsidRDefault="006A46CF" w:rsidP="00513EFC">
      <w:pPr>
        <w:pStyle w:val="Heading2"/>
        <w:rPr>
          <w:rFonts w:asciiTheme="minorHAnsi" w:hAnsiTheme="minorHAnsi" w:cstheme="minorHAnsi"/>
        </w:rPr>
      </w:pPr>
      <w:r w:rsidRPr="007B22E2">
        <w:rPr>
          <w:rFonts w:asciiTheme="minorHAnsi" w:hAnsiTheme="minorHAnsi" w:cstheme="minorHAnsi"/>
        </w:rPr>
        <w:t>Waiter/helper/Cashier</w:t>
      </w:r>
      <w:r w:rsidR="00E03F71" w:rsidRPr="007B22E2">
        <w:rPr>
          <w:rFonts w:asciiTheme="minorHAnsi" w:hAnsiTheme="minorHAnsi" w:cstheme="minorHAnsi"/>
        </w:rPr>
        <w:t xml:space="preserve"> </w:t>
      </w:r>
      <w:r w:rsidR="0095272C" w:rsidRPr="007B22E2">
        <w:rPr>
          <w:rFonts w:asciiTheme="minorHAnsi" w:hAnsiTheme="minorHAnsi" w:cstheme="minorHAnsi"/>
        </w:rPr>
        <w:t>/</w:t>
      </w:r>
      <w:r w:rsidR="005A4A49" w:rsidRPr="007B22E2">
        <w:rPr>
          <w:rFonts w:asciiTheme="minorHAnsi" w:hAnsiTheme="minorHAnsi" w:cstheme="minorHAnsi"/>
        </w:rPr>
        <w:t xml:space="preserve"> </w:t>
      </w:r>
      <w:r w:rsidRPr="007B22E2">
        <w:rPr>
          <w:rStyle w:val="Emphasis"/>
          <w:rFonts w:asciiTheme="minorHAnsi" w:hAnsiTheme="minorHAnsi" w:cstheme="minorHAnsi"/>
        </w:rPr>
        <w:t>Super Bowl Pho, Westfield IN</w:t>
      </w:r>
    </w:p>
    <w:p w14:paraId="6308812E" w14:textId="0FD03108" w:rsidR="00D413F9" w:rsidRPr="007B22E2" w:rsidRDefault="006A46CF" w:rsidP="00D413F9">
      <w:pPr>
        <w:rPr>
          <w:rFonts w:cstheme="minorHAnsi"/>
        </w:rPr>
      </w:pPr>
      <w:r w:rsidRPr="007B22E2">
        <w:rPr>
          <w:rFonts w:cstheme="minorHAnsi"/>
        </w:rPr>
        <w:t>My responsibilities included quality control, handling the register, waitering, and cooking. During my employment, I had learned how to multi-task, prioritize and handle money.</w:t>
      </w:r>
    </w:p>
    <w:p w14:paraId="2C34B0AE" w14:textId="755DB7F9" w:rsidR="00CE6E65" w:rsidRPr="007B22E2" w:rsidRDefault="00CE6E65" w:rsidP="00CE6E65">
      <w:pPr>
        <w:pStyle w:val="Heading3"/>
        <w:rPr>
          <w:rFonts w:cstheme="minorHAnsi"/>
        </w:rPr>
      </w:pPr>
      <w:r w:rsidRPr="007B22E2">
        <w:rPr>
          <w:rFonts w:cstheme="minorHAnsi"/>
        </w:rPr>
        <w:t>May 2021 – July 2021</w:t>
      </w:r>
    </w:p>
    <w:p w14:paraId="7C6ADBEC" w14:textId="527F348B" w:rsidR="00CE6E65" w:rsidRPr="007B22E2" w:rsidRDefault="002D7542" w:rsidP="00CE6E65">
      <w:pPr>
        <w:pStyle w:val="Heading2"/>
        <w:rPr>
          <w:rFonts w:asciiTheme="minorHAnsi" w:hAnsiTheme="minorHAnsi" w:cstheme="minorHAnsi"/>
        </w:rPr>
      </w:pPr>
      <w:r w:rsidRPr="007B22E2">
        <w:rPr>
          <w:rFonts w:asciiTheme="minorHAnsi" w:hAnsiTheme="minorHAnsi" w:cstheme="minorHAnsi"/>
        </w:rPr>
        <w:t>Backroom Receiver</w:t>
      </w:r>
      <w:r w:rsidR="00CE6E65" w:rsidRPr="007B22E2">
        <w:rPr>
          <w:rFonts w:asciiTheme="minorHAnsi" w:hAnsiTheme="minorHAnsi" w:cstheme="minorHAnsi"/>
        </w:rPr>
        <w:t xml:space="preserve"> / </w:t>
      </w:r>
      <w:r w:rsidRPr="007B22E2">
        <w:rPr>
          <w:rStyle w:val="Emphasis"/>
          <w:rFonts w:asciiTheme="minorHAnsi" w:hAnsiTheme="minorHAnsi" w:cstheme="minorHAnsi"/>
        </w:rPr>
        <w:t>Meijer</w:t>
      </w:r>
      <w:r w:rsidR="00CE6E65" w:rsidRPr="007B22E2">
        <w:rPr>
          <w:rStyle w:val="Emphasis"/>
          <w:rFonts w:asciiTheme="minorHAnsi" w:hAnsiTheme="minorHAnsi" w:cstheme="minorHAnsi"/>
        </w:rPr>
        <w:t>, Westfield IN</w:t>
      </w:r>
    </w:p>
    <w:p w14:paraId="40F5AE83" w14:textId="62717D0E" w:rsidR="00CE6E65" w:rsidRPr="007B22E2" w:rsidRDefault="00CE6E65" w:rsidP="00D413F9">
      <w:pPr>
        <w:rPr>
          <w:rFonts w:cstheme="minorHAnsi"/>
        </w:rPr>
      </w:pPr>
      <w:r w:rsidRPr="007B22E2">
        <w:rPr>
          <w:rFonts w:cstheme="minorHAnsi"/>
        </w:rPr>
        <w:t>My responsibilities included</w:t>
      </w:r>
      <w:r w:rsidR="002D7542" w:rsidRPr="007B22E2">
        <w:rPr>
          <w:rFonts w:cstheme="minorHAnsi"/>
        </w:rPr>
        <w:t xml:space="preserve"> sorting packages and customer service</w:t>
      </w:r>
      <w:r w:rsidRPr="007B22E2">
        <w:rPr>
          <w:rFonts w:cstheme="minorHAnsi"/>
        </w:rPr>
        <w:t>. During my employment, I had learned how to multi-task,</w:t>
      </w:r>
      <w:r w:rsidR="002D7542" w:rsidRPr="007B22E2">
        <w:rPr>
          <w:rFonts w:cstheme="minorHAnsi"/>
        </w:rPr>
        <w:t xml:space="preserve"> use critical thinking, work with a team, and handle customers</w:t>
      </w:r>
      <w:r w:rsidRPr="007B22E2">
        <w:rPr>
          <w:rFonts w:cstheme="minorHAnsi"/>
        </w:rPr>
        <w:t>.</w:t>
      </w:r>
    </w:p>
    <w:p w14:paraId="4A74DB96" w14:textId="77777777" w:rsidR="0070237E" w:rsidRPr="007B22E2" w:rsidRDefault="00E73AB7" w:rsidP="00725CB5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543866955"/>
          <w:placeholder>
            <w:docPart w:val="38B5497AB120420D872E38B375A3EB51"/>
          </w:placeholder>
          <w:temporary/>
          <w:showingPlcHdr/>
          <w15:appearance w15:val="hidden"/>
        </w:sdtPr>
        <w:sdtEndPr/>
        <w:sdtContent>
          <w:r w:rsidR="0070237E" w:rsidRPr="007B22E2">
            <w:rPr>
              <w:rFonts w:ascii="Georgia Pro" w:hAnsi="Georgia Pro" w:cstheme="minorHAnsi"/>
            </w:rPr>
            <w:t>Education</w:t>
          </w:r>
        </w:sdtContent>
      </w:sdt>
    </w:p>
    <w:p w14:paraId="0018D7F2" w14:textId="52F9A38E" w:rsidR="0070237E" w:rsidRPr="007B22E2" w:rsidRDefault="006A46CF" w:rsidP="0070237E">
      <w:pPr>
        <w:pStyle w:val="Heading3"/>
        <w:rPr>
          <w:rFonts w:cstheme="minorHAnsi"/>
        </w:rPr>
      </w:pPr>
      <w:r w:rsidRPr="007B22E2">
        <w:rPr>
          <w:rFonts w:cstheme="minorHAnsi"/>
        </w:rPr>
        <w:t>May 2020</w:t>
      </w:r>
    </w:p>
    <w:p w14:paraId="54211935" w14:textId="53FF74D0" w:rsidR="0070237E" w:rsidRPr="007B22E2" w:rsidRDefault="006A46CF" w:rsidP="00513EFC">
      <w:pPr>
        <w:pStyle w:val="Heading2"/>
        <w:rPr>
          <w:rFonts w:asciiTheme="minorHAnsi" w:hAnsiTheme="minorHAnsi" w:cstheme="minorHAnsi"/>
        </w:rPr>
      </w:pPr>
      <w:r w:rsidRPr="007B22E2">
        <w:rPr>
          <w:rFonts w:asciiTheme="minorHAnsi" w:hAnsiTheme="minorHAnsi" w:cstheme="minorHAnsi"/>
        </w:rPr>
        <w:t>Diploma</w:t>
      </w:r>
      <w:r w:rsidR="00E03F71" w:rsidRPr="007B22E2">
        <w:rPr>
          <w:rFonts w:asciiTheme="minorHAnsi" w:hAnsiTheme="minorHAnsi" w:cstheme="minorHAnsi"/>
        </w:rPr>
        <w:t xml:space="preserve"> </w:t>
      </w:r>
      <w:r w:rsidR="0095272C" w:rsidRPr="007B22E2">
        <w:rPr>
          <w:rFonts w:asciiTheme="minorHAnsi" w:hAnsiTheme="minorHAnsi" w:cstheme="minorHAnsi"/>
        </w:rPr>
        <w:t>/</w:t>
      </w:r>
      <w:r w:rsidR="0070237E" w:rsidRPr="007B22E2">
        <w:rPr>
          <w:rFonts w:asciiTheme="minorHAnsi" w:hAnsiTheme="minorHAnsi" w:cstheme="minorHAnsi"/>
        </w:rPr>
        <w:t xml:space="preserve"> </w:t>
      </w:r>
      <w:r w:rsidRPr="007B22E2">
        <w:rPr>
          <w:rStyle w:val="Emphasis"/>
          <w:rFonts w:asciiTheme="minorHAnsi" w:hAnsiTheme="minorHAnsi" w:cstheme="minorHAnsi"/>
        </w:rPr>
        <w:t>Westfield Highschool, Westfield IN</w:t>
      </w:r>
    </w:p>
    <w:p w14:paraId="14D0EC3C" w14:textId="4BB452DD" w:rsidR="0070237E" w:rsidRPr="007B22E2" w:rsidRDefault="006A46CF" w:rsidP="0070237E">
      <w:pPr>
        <w:rPr>
          <w:rFonts w:cstheme="minorHAnsi"/>
        </w:rPr>
      </w:pPr>
      <w:r w:rsidRPr="007B22E2">
        <w:rPr>
          <w:rFonts w:cstheme="minorHAnsi"/>
        </w:rPr>
        <w:t>During my high school education, I have earned both a technical honor, and an academic’s honor.</w:t>
      </w:r>
    </w:p>
    <w:p w14:paraId="2E038314" w14:textId="0ACF33E6" w:rsidR="0070237E" w:rsidRPr="007B22E2" w:rsidRDefault="006A46CF" w:rsidP="0070237E">
      <w:pPr>
        <w:pStyle w:val="Heading3"/>
        <w:rPr>
          <w:rFonts w:cstheme="minorHAnsi"/>
        </w:rPr>
      </w:pPr>
      <w:r w:rsidRPr="007B22E2">
        <w:rPr>
          <w:rFonts w:cstheme="minorHAnsi"/>
        </w:rPr>
        <w:t>May 2024</w:t>
      </w:r>
    </w:p>
    <w:p w14:paraId="57C86277" w14:textId="6CF3AB46" w:rsidR="0070237E" w:rsidRPr="007B22E2" w:rsidRDefault="006A46CF" w:rsidP="0070237E">
      <w:pPr>
        <w:pStyle w:val="Heading2"/>
        <w:rPr>
          <w:rFonts w:asciiTheme="minorHAnsi" w:hAnsiTheme="minorHAnsi" w:cstheme="minorHAnsi"/>
        </w:rPr>
      </w:pPr>
      <w:r w:rsidRPr="007B22E2">
        <w:rPr>
          <w:rFonts w:asciiTheme="minorHAnsi" w:hAnsiTheme="minorHAnsi" w:cstheme="minorHAnsi"/>
        </w:rPr>
        <w:t>Bachelor’s Degree</w:t>
      </w:r>
      <w:r w:rsidR="00E03F71" w:rsidRPr="007B22E2">
        <w:rPr>
          <w:rFonts w:asciiTheme="minorHAnsi" w:hAnsiTheme="minorHAnsi" w:cstheme="minorHAnsi"/>
        </w:rPr>
        <w:t xml:space="preserve"> </w:t>
      </w:r>
      <w:r w:rsidR="0095272C" w:rsidRPr="007B22E2">
        <w:rPr>
          <w:rFonts w:asciiTheme="minorHAnsi" w:hAnsiTheme="minorHAnsi" w:cstheme="minorHAnsi"/>
        </w:rPr>
        <w:t>/</w:t>
      </w:r>
      <w:r w:rsidR="0070237E" w:rsidRPr="007B22E2">
        <w:rPr>
          <w:rFonts w:asciiTheme="minorHAnsi" w:hAnsiTheme="minorHAnsi" w:cstheme="minorHAnsi"/>
        </w:rPr>
        <w:t xml:space="preserve"> </w:t>
      </w:r>
      <w:r w:rsidR="007F43CB" w:rsidRPr="007B22E2">
        <w:rPr>
          <w:rStyle w:val="Emphasis"/>
          <w:rFonts w:asciiTheme="minorHAnsi" w:hAnsiTheme="minorHAnsi" w:cstheme="minorHAnsi"/>
        </w:rPr>
        <w:t>IUPUI, Indianapolis IN</w:t>
      </w:r>
    </w:p>
    <w:p w14:paraId="3D766505" w14:textId="1D74C858" w:rsidR="0070237E" w:rsidRPr="007B22E2" w:rsidRDefault="007F43CB" w:rsidP="0070237E">
      <w:pPr>
        <w:rPr>
          <w:rFonts w:cstheme="minorHAnsi"/>
        </w:rPr>
      </w:pPr>
      <w:r w:rsidRPr="007B22E2">
        <w:rPr>
          <w:rFonts w:cstheme="minorHAnsi"/>
        </w:rPr>
        <w:t>I am</w:t>
      </w:r>
      <w:r w:rsidR="006A46CF" w:rsidRPr="007B22E2">
        <w:rPr>
          <w:rFonts w:cstheme="minorHAnsi"/>
        </w:rPr>
        <w:t xml:space="preserve"> looking into working for a </w:t>
      </w:r>
      <w:r w:rsidRPr="007B22E2">
        <w:rPr>
          <w:rFonts w:cstheme="minorHAnsi"/>
        </w:rPr>
        <w:t>bachelor’s</w:t>
      </w:r>
      <w:r w:rsidR="006A46CF" w:rsidRPr="007B22E2">
        <w:rPr>
          <w:rFonts w:cstheme="minorHAnsi"/>
        </w:rPr>
        <w:t xml:space="preserve"> degree in </w:t>
      </w:r>
      <w:r w:rsidRPr="007B22E2">
        <w:rPr>
          <w:rFonts w:cstheme="minorHAnsi"/>
        </w:rPr>
        <w:t>informatics and hope to earn it in 2024</w:t>
      </w:r>
    </w:p>
    <w:p w14:paraId="020E38FA" w14:textId="77777777" w:rsidR="00434074" w:rsidRPr="007B22E2" w:rsidRDefault="00E73AB7" w:rsidP="00434074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Activities:"/>
          <w:tag w:val="Activities:"/>
          <w:id w:val="1035625348"/>
          <w:placeholder>
            <w:docPart w:val="A9D5562CBABD46A5B09B89FB8387A1EE"/>
          </w:placeholder>
          <w:temporary/>
          <w:showingPlcHdr/>
          <w15:appearance w15:val="hidden"/>
        </w:sdtPr>
        <w:sdtEndPr/>
        <w:sdtContent>
          <w:r w:rsidR="00434074" w:rsidRPr="007B22E2">
            <w:rPr>
              <w:rFonts w:ascii="Georgia Pro" w:hAnsi="Georgia Pro" w:cstheme="minorHAnsi"/>
            </w:rPr>
            <w:t>Activities</w:t>
          </w:r>
        </w:sdtContent>
      </w:sdt>
    </w:p>
    <w:p w14:paraId="76AC7F39" w14:textId="228CF262" w:rsidR="00BC7376" w:rsidRPr="007B22E2" w:rsidRDefault="007F43CB" w:rsidP="00BC7376">
      <w:pPr>
        <w:rPr>
          <w:rFonts w:cstheme="minorHAnsi"/>
        </w:rPr>
      </w:pPr>
      <w:r w:rsidRPr="007B22E2">
        <w:rPr>
          <w:rFonts w:cstheme="minorHAnsi"/>
        </w:rPr>
        <w:t xml:space="preserve">I like programing and designing, what I find enjoyable in programming is compiling a large amount of code see it fail and debugging for any errors, and see it work. Designing on the other hand is about expressiveness and showing what I am trying to convey in another way. I like to believe I am </w:t>
      </w:r>
      <w:r w:rsidR="002D7542" w:rsidRPr="007B22E2">
        <w:rPr>
          <w:rFonts w:cstheme="minorHAnsi"/>
        </w:rPr>
        <w:t>creative,</w:t>
      </w:r>
      <w:r w:rsidRPr="007B22E2">
        <w:rPr>
          <w:rFonts w:cstheme="minorHAnsi"/>
        </w:rPr>
        <w:t xml:space="preserve"> and I hope I can show the world what I am willing to offer.</w:t>
      </w:r>
    </w:p>
    <w:sectPr w:rsidR="00BC7376" w:rsidRPr="007B22E2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E7241" w14:textId="77777777" w:rsidR="00E73AB7" w:rsidRDefault="00E73AB7" w:rsidP="00725803">
      <w:pPr>
        <w:spacing w:after="0"/>
      </w:pPr>
      <w:r>
        <w:separator/>
      </w:r>
    </w:p>
  </w:endnote>
  <w:endnote w:type="continuationSeparator" w:id="0">
    <w:p w14:paraId="1020ADD7" w14:textId="77777777" w:rsidR="00E73AB7" w:rsidRDefault="00E73AB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3F59F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4152A" w14:textId="77777777" w:rsidR="00E73AB7" w:rsidRDefault="00E73AB7" w:rsidP="00725803">
      <w:pPr>
        <w:spacing w:after="0"/>
      </w:pPr>
      <w:r>
        <w:separator/>
      </w:r>
    </w:p>
  </w:footnote>
  <w:footnote w:type="continuationSeparator" w:id="0">
    <w:p w14:paraId="0A853310" w14:textId="77777777" w:rsidR="00E73AB7" w:rsidRDefault="00E73AB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CF"/>
    <w:rsid w:val="00025E77"/>
    <w:rsid w:val="00027312"/>
    <w:rsid w:val="000645F2"/>
    <w:rsid w:val="00082F03"/>
    <w:rsid w:val="000835A0"/>
    <w:rsid w:val="000934A2"/>
    <w:rsid w:val="001B0955"/>
    <w:rsid w:val="002068DE"/>
    <w:rsid w:val="00227784"/>
    <w:rsid w:val="0023705D"/>
    <w:rsid w:val="00250A31"/>
    <w:rsid w:val="00251C13"/>
    <w:rsid w:val="002922D0"/>
    <w:rsid w:val="002D7542"/>
    <w:rsid w:val="00340B03"/>
    <w:rsid w:val="00362823"/>
    <w:rsid w:val="00380AE7"/>
    <w:rsid w:val="003A6943"/>
    <w:rsid w:val="00410BA2"/>
    <w:rsid w:val="00434074"/>
    <w:rsid w:val="00463C3B"/>
    <w:rsid w:val="004937AE"/>
    <w:rsid w:val="004E2970"/>
    <w:rsid w:val="005003F4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46C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22E2"/>
    <w:rsid w:val="007F43CB"/>
    <w:rsid w:val="00857E6B"/>
    <w:rsid w:val="008968C4"/>
    <w:rsid w:val="008A38AD"/>
    <w:rsid w:val="008D7C1C"/>
    <w:rsid w:val="0092291B"/>
    <w:rsid w:val="00932D92"/>
    <w:rsid w:val="009524DD"/>
    <w:rsid w:val="0095272C"/>
    <w:rsid w:val="00972024"/>
    <w:rsid w:val="009A5FB3"/>
    <w:rsid w:val="009F04D2"/>
    <w:rsid w:val="009F2BA7"/>
    <w:rsid w:val="009F6DA0"/>
    <w:rsid w:val="00A01182"/>
    <w:rsid w:val="00AD13CB"/>
    <w:rsid w:val="00AD3FD8"/>
    <w:rsid w:val="00B30CA3"/>
    <w:rsid w:val="00B370A8"/>
    <w:rsid w:val="00BC7376"/>
    <w:rsid w:val="00BD669A"/>
    <w:rsid w:val="00C13F2B"/>
    <w:rsid w:val="00C43D65"/>
    <w:rsid w:val="00C84833"/>
    <w:rsid w:val="00C9044F"/>
    <w:rsid w:val="00CE6E65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73AB7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7E4D"/>
  <w15:chartTrackingRefBased/>
  <w15:docId w15:val="{4E3B27BA-61D0-46B9-A62A-86F8A329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badword">
    <w:name w:val="badword"/>
    <w:basedOn w:val="DefaultParagraphFont"/>
    <w:rsid w:val="006A4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b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D48A430C15548A7AC2BF464008B7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F8D98-F56B-4D7A-9E9B-BA282387CC9F}"/>
      </w:docPartPr>
      <w:docPartBody>
        <w:p w:rsidR="00AD3BEB" w:rsidRDefault="002735E5">
          <w:pPr>
            <w:pStyle w:val="4D48A430C15548A7AC2BF464008B7B51"/>
          </w:pPr>
          <w:r>
            <w:t>First Name</w:t>
          </w:r>
        </w:p>
      </w:docPartBody>
    </w:docPart>
    <w:docPart>
      <w:docPartPr>
        <w:name w:val="1A0441377FC647969943D91B8FCCF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9F39-6541-410E-8375-B51B900E1062}"/>
      </w:docPartPr>
      <w:docPartBody>
        <w:p w:rsidR="00AD3BEB" w:rsidRDefault="002735E5">
          <w:pPr>
            <w:pStyle w:val="1A0441377FC647969943D91B8FCCF169"/>
          </w:pPr>
          <w:r>
            <w:t>Last Name</w:t>
          </w:r>
        </w:p>
      </w:docPartBody>
    </w:docPart>
    <w:docPart>
      <w:docPartPr>
        <w:name w:val="FC04A017034343B4BA5490B4CE0F4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A5924-83F2-4872-A9FF-992EBBB0EF9E}"/>
      </w:docPartPr>
      <w:docPartBody>
        <w:p w:rsidR="00AD3BEB" w:rsidRDefault="002735E5">
          <w:pPr>
            <w:pStyle w:val="FC04A017034343B4BA5490B4CE0F4723"/>
          </w:pPr>
          <w:r w:rsidRPr="009D0878">
            <w:t>Address</w:t>
          </w:r>
        </w:p>
      </w:docPartBody>
    </w:docPart>
    <w:docPart>
      <w:docPartPr>
        <w:name w:val="4C3EFD0F801D4F838FC883E9DCA6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EE955-BEB7-469A-AEC8-E1230121BF59}"/>
      </w:docPartPr>
      <w:docPartBody>
        <w:p w:rsidR="00AD3BEB" w:rsidRDefault="002735E5">
          <w:pPr>
            <w:pStyle w:val="4C3EFD0F801D4F838FC883E9DCA69453"/>
          </w:pPr>
          <w:r w:rsidRPr="009D0878">
            <w:t>Phone</w:t>
          </w:r>
        </w:p>
      </w:docPartBody>
    </w:docPart>
    <w:docPart>
      <w:docPartPr>
        <w:name w:val="7579959D0CDF421D847184F61603A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DBC0A-6CA7-4715-98AE-A3EA985D4BA6}"/>
      </w:docPartPr>
      <w:docPartBody>
        <w:p w:rsidR="00AD3BEB" w:rsidRDefault="002735E5">
          <w:pPr>
            <w:pStyle w:val="7579959D0CDF421D847184F61603AD37"/>
          </w:pPr>
          <w:r w:rsidRPr="009D0878">
            <w:t>Email</w:t>
          </w:r>
        </w:p>
      </w:docPartBody>
    </w:docPart>
    <w:docPart>
      <w:docPartPr>
        <w:name w:val="07E0F890DE974FF88C542B5D2FF0A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0AE88-2AAD-43FE-A3AF-1167FD92E0ED}"/>
      </w:docPartPr>
      <w:docPartBody>
        <w:p w:rsidR="00AD3BEB" w:rsidRDefault="002735E5">
          <w:pPr>
            <w:pStyle w:val="07E0F890DE974FF88C542B5D2FF0AA47"/>
          </w:pPr>
          <w:r>
            <w:t>Skills</w:t>
          </w:r>
        </w:p>
      </w:docPartBody>
    </w:docPart>
    <w:docPart>
      <w:docPartPr>
        <w:name w:val="9A98182BF2784EF3B4A4DC4A684AF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57B96-408B-41F9-A50A-56953133F627}"/>
      </w:docPartPr>
      <w:docPartBody>
        <w:p w:rsidR="00AD3BEB" w:rsidRDefault="002735E5">
          <w:pPr>
            <w:pStyle w:val="9A98182BF2784EF3B4A4DC4A684AF90C"/>
          </w:pPr>
          <w:r w:rsidRPr="00AD3FD8">
            <w:t>Experience</w:t>
          </w:r>
        </w:p>
      </w:docPartBody>
    </w:docPart>
    <w:docPart>
      <w:docPartPr>
        <w:name w:val="38B5497AB120420D872E38B375A3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F15F3-554B-4C1E-BBD3-9AE03338E673}"/>
      </w:docPartPr>
      <w:docPartBody>
        <w:p w:rsidR="00AD3BEB" w:rsidRDefault="002735E5">
          <w:pPr>
            <w:pStyle w:val="38B5497AB120420D872E38B375A3EB51"/>
          </w:pPr>
          <w:r w:rsidRPr="0070237E">
            <w:t>Education</w:t>
          </w:r>
        </w:p>
      </w:docPartBody>
    </w:docPart>
    <w:docPart>
      <w:docPartPr>
        <w:name w:val="A9D5562CBABD46A5B09B89FB8387A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B4F2-7ED2-42DF-AFF1-73429FEFACE2}"/>
      </w:docPartPr>
      <w:docPartBody>
        <w:p w:rsidR="00AD3BEB" w:rsidRDefault="002735E5">
          <w:pPr>
            <w:pStyle w:val="A9D5562CBABD46A5B09B89FB8387A1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E5"/>
    <w:rsid w:val="002735E5"/>
    <w:rsid w:val="00940641"/>
    <w:rsid w:val="00AD3BEB"/>
    <w:rsid w:val="00B904B1"/>
    <w:rsid w:val="00B90D91"/>
    <w:rsid w:val="00B9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8A430C15548A7AC2BF464008B7B51">
    <w:name w:val="4D48A430C15548A7AC2BF464008B7B51"/>
  </w:style>
  <w:style w:type="paragraph" w:customStyle="1" w:styleId="1A0441377FC647969943D91B8FCCF169">
    <w:name w:val="1A0441377FC647969943D91B8FCCF169"/>
  </w:style>
  <w:style w:type="paragraph" w:customStyle="1" w:styleId="FC04A017034343B4BA5490B4CE0F4723">
    <w:name w:val="FC04A017034343B4BA5490B4CE0F4723"/>
  </w:style>
  <w:style w:type="paragraph" w:customStyle="1" w:styleId="4C3EFD0F801D4F838FC883E9DCA69453">
    <w:name w:val="4C3EFD0F801D4F838FC883E9DCA69453"/>
  </w:style>
  <w:style w:type="paragraph" w:customStyle="1" w:styleId="7579959D0CDF421D847184F61603AD37">
    <w:name w:val="7579959D0CDF421D847184F61603AD37"/>
  </w:style>
  <w:style w:type="paragraph" w:customStyle="1" w:styleId="07E0F890DE974FF88C542B5D2FF0AA47">
    <w:name w:val="07E0F890DE974FF88C542B5D2FF0AA47"/>
  </w:style>
  <w:style w:type="paragraph" w:customStyle="1" w:styleId="9A98182BF2784EF3B4A4DC4A684AF90C">
    <w:name w:val="9A98182BF2784EF3B4A4DC4A684AF90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8B5497AB120420D872E38B375A3EB51">
    <w:name w:val="38B5497AB120420D872E38B375A3EB51"/>
  </w:style>
  <w:style w:type="paragraph" w:customStyle="1" w:styleId="A9D5562CBABD46A5B09B89FB8387A1EE">
    <w:name w:val="A9D5562CBABD46A5B09B89FB8387A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</Abstract>
  <CompanyAddress>1962 Harvest Meadow Dr S </CompanyAddress>
  <CompanyPhone>317-445-8459</CompanyPhone>
  <CompanyFax/>
  <CompanyEmail>acbay612@gmail.com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42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Choi</dc:creator>
  <cp:keywords/>
  <dc:description/>
  <cp:lastModifiedBy>Choi, Andrew</cp:lastModifiedBy>
  <cp:revision>6</cp:revision>
  <dcterms:created xsi:type="dcterms:W3CDTF">2021-04-15T23:35:00Z</dcterms:created>
  <dcterms:modified xsi:type="dcterms:W3CDTF">2022-02-18T19:23:00Z</dcterms:modified>
  <cp:category>Choi</cp:category>
</cp:coreProperties>
</file>